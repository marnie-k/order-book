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DA089" w14:textId="77777777"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D70682">
        <w:t>Nov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D70682">
        <w:rPr>
          <w:rStyle w:val="Emphasis"/>
        </w:rPr>
        <w:t>2021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 w14:paraId="27C91C6F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C2477A5" w14:textId="77777777"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E0EC08C" w14:textId="77777777"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6FD78E7" w14:textId="77777777"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513F8AE" w14:textId="77777777"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A37FEFC" w14:textId="77777777"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413DBFDF" w14:textId="77777777"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8F69BEF" w14:textId="77777777" w:rsidR="00BE33C9" w:rsidRDefault="00C47FD1">
            <w:pPr>
              <w:pStyle w:val="Day"/>
            </w:pPr>
            <w:r>
              <w:t>sat</w:t>
            </w:r>
          </w:p>
        </w:tc>
      </w:tr>
      <w:tr w:rsidR="00BE33C9" w14:paraId="49E7D158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954847F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A6BE27D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0682">
              <w:instrText>Monday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B75A54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 w:rsidR="00D70682">
              <w:fldChar w:fldCharType="separate"/>
            </w:r>
            <w:r w:rsidR="00D70682">
              <w:rPr>
                <w:noProof/>
              </w:rPr>
              <w:t>01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47DCB3E5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0682">
              <w:instrText>Monday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D70682">
              <w:rPr>
                <w:noProof/>
              </w:rPr>
              <w:instrText>1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 w:rsidR="00D7068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0682">
              <w:rPr>
                <w:noProof/>
              </w:rPr>
              <w:instrText>2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0682">
              <w:rPr>
                <w:noProof/>
              </w:rPr>
              <w:t>02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78EE33E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0682">
              <w:instrText>Monday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D70682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D7068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0682">
              <w:rPr>
                <w:noProof/>
              </w:rPr>
              <w:instrText>3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0682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54A0B58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0682">
              <w:instrText>Monday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D70682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D7068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0682">
              <w:rPr>
                <w:noProof/>
              </w:rPr>
              <w:instrText>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0682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64A2147F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D70682">
              <w:instrText>Monday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D70682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D70682">
              <w:rPr>
                <w:noProof/>
              </w:rPr>
              <w:instrText>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D70682">
              <w:rPr>
                <w:noProof/>
              </w:rPr>
              <w:instrText>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D70682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38F92AB2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</w:rPr>
              <w:instrText>Monday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instrText>6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t>06</w:t>
            </w:r>
            <w:r>
              <w:rPr>
                <w:rStyle w:val="Emphasis"/>
              </w:rPr>
              <w:fldChar w:fldCharType="end"/>
            </w:r>
          </w:p>
        </w:tc>
      </w:tr>
      <w:tr w:rsidR="00BE33C9" w14:paraId="15E95070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D56FF46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D8C064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FD8E60C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EFE2CB5" w14:textId="0959E11E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805E721" w14:textId="77777777"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80D2DA" w14:textId="77777777"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A25C451" w14:textId="77777777" w:rsidR="00BE33C9" w:rsidRDefault="00BE33C9"/>
        </w:tc>
      </w:tr>
      <w:tr w:rsidR="00BE33C9" w14:paraId="3C8E1061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2BF99A7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t>07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B7661A6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D70682">
              <w:rPr>
                <w:noProof/>
              </w:rPr>
              <w:t>08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78D102C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D70682">
              <w:rPr>
                <w:noProof/>
              </w:rPr>
              <w:t>09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9B22CFE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D70682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374F147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D70682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85904F0" w14:textId="77777777"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D70682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A1F445B" w14:textId="77777777"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D70682">
              <w:rPr>
                <w:rStyle w:val="Emphasis"/>
                <w:noProof/>
              </w:rPr>
              <w:t>13</w:t>
            </w:r>
            <w:r>
              <w:rPr>
                <w:rStyle w:val="Emphasis"/>
              </w:rPr>
              <w:fldChar w:fldCharType="end"/>
            </w:r>
          </w:p>
        </w:tc>
      </w:tr>
      <w:tr w:rsidR="00D70682" w14:paraId="093200D2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117315B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1CD3AE9" w14:textId="2D054C9F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959E818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929A654" w14:textId="1F5078B1" w:rsidR="00D70682" w:rsidRDefault="00D70682" w:rsidP="00D70682">
            <w:r>
              <w:t>Imagery - warmup</w:t>
            </w: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DDEB48A" w14:textId="7BEE82C8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3C0EBAD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1E01A6" w14:textId="1654493B" w:rsidR="00D70682" w:rsidRDefault="00D70682" w:rsidP="00D70682">
            <w:r>
              <w:t>Creative writing finish</w:t>
            </w:r>
          </w:p>
        </w:tc>
      </w:tr>
      <w:tr w:rsidR="00D70682" w14:paraId="26853019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E561EA7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14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8E2C682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EE63AE7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16E62F3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2D6AC25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096ACD6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F713EDB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20</w:t>
            </w:r>
            <w:r>
              <w:rPr>
                <w:rStyle w:val="Emphasis"/>
              </w:rPr>
              <w:fldChar w:fldCharType="end"/>
            </w:r>
          </w:p>
        </w:tc>
      </w:tr>
      <w:tr w:rsidR="00D70682" w14:paraId="292C65F1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E92EA76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399BFA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0D66A7" w14:textId="77777777" w:rsidR="00D70682" w:rsidRPr="00D70682" w:rsidRDefault="00D70682" w:rsidP="00D70682">
            <w:pPr>
              <w:rPr>
                <w:sz w:val="16"/>
                <w:szCs w:val="16"/>
              </w:rPr>
            </w:pPr>
            <w:r w:rsidRPr="00D70682">
              <w:rPr>
                <w:sz w:val="16"/>
                <w:szCs w:val="16"/>
              </w:rPr>
              <w:t>English -Vignette</w:t>
            </w:r>
          </w:p>
          <w:p w14:paraId="4E21A594" w14:textId="2B831F18" w:rsidR="00D70682" w:rsidRPr="00D70682" w:rsidRDefault="00D70682" w:rsidP="00D70682">
            <w:pPr>
              <w:rPr>
                <w:sz w:val="16"/>
                <w:szCs w:val="16"/>
              </w:rPr>
            </w:pPr>
            <w:r w:rsidRPr="00D70682">
              <w:rPr>
                <w:sz w:val="16"/>
                <w:szCs w:val="16"/>
              </w:rPr>
              <w:t>Accelerator function -</w:t>
            </w:r>
            <w:proofErr w:type="spellStart"/>
            <w:r w:rsidRPr="00D70682">
              <w:rPr>
                <w:sz w:val="16"/>
                <w:szCs w:val="16"/>
              </w:rPr>
              <w:t>phys</w:t>
            </w:r>
            <w:proofErr w:type="spellEnd"/>
            <w:r w:rsidRPr="00D70682">
              <w:rPr>
                <w:sz w:val="16"/>
                <w:szCs w:val="16"/>
              </w:rPr>
              <w:t xml:space="preserve"> Ashoka - Hist</w:t>
            </w: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BD9FDD9" w14:textId="09EF71FF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EC5AED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A6921EC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E471CE6" w14:textId="77777777" w:rsidR="00D70682" w:rsidRDefault="00D70682" w:rsidP="00D70682"/>
        </w:tc>
      </w:tr>
      <w:tr w:rsidR="00D70682" w14:paraId="6CF399A1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74FA5D8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21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59A1A66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3F3871B" w14:textId="77777777" w:rsidR="00D70682" w:rsidRPr="00D70682" w:rsidRDefault="00D70682" w:rsidP="00D70682">
            <w:pPr>
              <w:pStyle w:val="Date"/>
              <w:rPr>
                <w:sz w:val="16"/>
                <w:szCs w:val="16"/>
              </w:rPr>
            </w:pPr>
            <w:r w:rsidRPr="00D70682">
              <w:rPr>
                <w:sz w:val="16"/>
                <w:szCs w:val="16"/>
              </w:rPr>
              <w:fldChar w:fldCharType="begin"/>
            </w:r>
            <w:r w:rsidRPr="00D70682">
              <w:rPr>
                <w:sz w:val="16"/>
                <w:szCs w:val="16"/>
              </w:rPr>
              <w:instrText xml:space="preserve"> =B8+1\# 0# </w:instrText>
            </w:r>
            <w:r w:rsidRPr="00D70682">
              <w:rPr>
                <w:sz w:val="16"/>
                <w:szCs w:val="16"/>
              </w:rPr>
              <w:fldChar w:fldCharType="separate"/>
            </w:r>
            <w:r w:rsidRPr="00D70682">
              <w:rPr>
                <w:noProof/>
                <w:sz w:val="16"/>
                <w:szCs w:val="16"/>
              </w:rPr>
              <w:t>23</w:t>
            </w:r>
            <w:r w:rsidRPr="00D70682">
              <w:rPr>
                <w:sz w:val="16"/>
                <w:szCs w:val="16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092FEA8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24069F2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C2D2680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2B088A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27</w:t>
            </w:r>
            <w:r>
              <w:rPr>
                <w:rStyle w:val="Emphasis"/>
              </w:rPr>
              <w:fldChar w:fldCharType="end"/>
            </w:r>
          </w:p>
        </w:tc>
      </w:tr>
      <w:tr w:rsidR="00D70682" w14:paraId="1E16CCB2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59AD4C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35A2789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4AB6DF7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FA6633D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D39F214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308B7B7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07CC824" w14:textId="77777777" w:rsidR="00D70682" w:rsidRDefault="00D70682" w:rsidP="00D70682"/>
        </w:tc>
      </w:tr>
      <w:tr w:rsidR="00D70682" w14:paraId="6A003340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BB7844E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27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t>28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A5B94A6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29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662AF4C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2EBCE5A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B582113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>
              <w:rPr>
                <w:noProof/>
              </w:rPr>
              <w:instrText>30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30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EF9893B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>
              <w:rPr>
                <w:noProof/>
              </w:rPr>
              <w:instrText>29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612602B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</w:tr>
      <w:tr w:rsidR="00D70682" w14:paraId="0895049D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4BB1217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7B1CF27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B64D9FE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70BC269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92E0785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E336D5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8BB6817" w14:textId="77777777" w:rsidR="00D70682" w:rsidRDefault="00D70682" w:rsidP="00D70682"/>
        </w:tc>
      </w:tr>
      <w:tr w:rsidR="00D70682" w14:paraId="64BDF1EB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7DEAEBC" w14:textId="77777777" w:rsidR="00D70682" w:rsidRDefault="00D70682" w:rsidP="00D70682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30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4E248E0" w14:textId="77777777" w:rsidR="00D70682" w:rsidRDefault="00D70682" w:rsidP="00D70682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48128667" w14:textId="77777777" w:rsidR="00D70682" w:rsidRDefault="00D70682" w:rsidP="00D70682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9BAECC5" w14:textId="77777777" w:rsidR="00D70682" w:rsidRDefault="00D70682" w:rsidP="00D70682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631A02C1" w14:textId="77777777" w:rsidR="00D70682" w:rsidRDefault="00D70682" w:rsidP="00D70682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77E88100" w14:textId="77777777" w:rsidR="00D70682" w:rsidRDefault="00D70682" w:rsidP="00D70682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DA9C381" w14:textId="77777777" w:rsidR="00D70682" w:rsidRDefault="00D70682" w:rsidP="00D70682">
            <w:pPr>
              <w:pStyle w:val="Date"/>
              <w:rPr>
                <w:rStyle w:val="Emphasis"/>
              </w:rPr>
            </w:pPr>
          </w:p>
        </w:tc>
      </w:tr>
      <w:tr w:rsidR="00D70682" w14:paraId="37B5FA18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5F6BE34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5EBB811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F014295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E64493C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85A6D6C" w14:textId="77777777" w:rsidR="00D70682" w:rsidRDefault="00D70682" w:rsidP="00D70682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0248DFE" w14:textId="77777777" w:rsidR="00D70682" w:rsidRDefault="00D70682" w:rsidP="00D70682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568273B" w14:textId="77777777" w:rsidR="00D70682" w:rsidRDefault="00D70682" w:rsidP="00D70682"/>
        </w:tc>
      </w:tr>
    </w:tbl>
    <w:p w14:paraId="5B4847B4" w14:textId="77777777"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5E13" w14:textId="77777777" w:rsidR="006E0425" w:rsidRDefault="006E0425">
      <w:pPr>
        <w:spacing w:after="0" w:line="240" w:lineRule="auto"/>
      </w:pPr>
      <w:r>
        <w:separator/>
      </w:r>
    </w:p>
  </w:endnote>
  <w:endnote w:type="continuationSeparator" w:id="0">
    <w:p w14:paraId="0B16836B" w14:textId="77777777" w:rsidR="006E0425" w:rsidRDefault="006E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E098" w14:textId="77777777" w:rsidR="006E0425" w:rsidRDefault="006E0425">
      <w:pPr>
        <w:spacing w:after="0" w:line="240" w:lineRule="auto"/>
      </w:pPr>
      <w:r>
        <w:separator/>
      </w:r>
    </w:p>
  </w:footnote>
  <w:footnote w:type="continuationSeparator" w:id="0">
    <w:p w14:paraId="2687BDD8" w14:textId="77777777" w:rsidR="006E0425" w:rsidRDefault="006E0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6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1/30/21"/>
    <w:docVar w:name="MonthStart" w:val="11/1/21"/>
  </w:docVars>
  <w:rsids>
    <w:rsidRoot w:val="00D70682"/>
    <w:rsid w:val="00120278"/>
    <w:rsid w:val="00683123"/>
    <w:rsid w:val="006E0425"/>
    <w:rsid w:val="007B29DC"/>
    <w:rsid w:val="00837FF0"/>
    <w:rsid w:val="00B21545"/>
    <w:rsid w:val="00B75A54"/>
    <w:rsid w:val="00BE33C9"/>
    <w:rsid w:val="00C26BE9"/>
    <w:rsid w:val="00C47FD1"/>
    <w:rsid w:val="00D56312"/>
    <w:rsid w:val="00D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70B9C1"/>
  <w15:docId w15:val="{865D89FB-8344-8F43-87A5-AC454E2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nieelly/Library/Containers/com.microsoft.Word/Data/Library/Application%20Support/Microsoft/Office/16.0/DTS/en-US%7bCB0E4B5A-95FD-E249-AA28-D380CB8E4125%7d/%7b4356DC46-7D0A-1A48-A858-AADD37AFD56B%7dtf16382964.dotm" TargetMode="External"/></Relationship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403AD-0BE0-8147-8FB1-F5A6EC363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8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Marnie Kelly</cp:lastModifiedBy>
  <cp:revision>1</cp:revision>
  <dcterms:created xsi:type="dcterms:W3CDTF">2021-11-13T15:45:00Z</dcterms:created>
  <dcterms:modified xsi:type="dcterms:W3CDTF">2021-11-13T15:53:00Z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